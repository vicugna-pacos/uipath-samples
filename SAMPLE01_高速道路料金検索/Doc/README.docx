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4C0" w:rsidRDefault="00DC14C0"/>
    <w:p w:rsidR="00CA7927" w:rsidRDefault="00CA7927">
      <w:r>
        <w:rPr>
          <w:rFonts w:hint="eastAsia"/>
        </w:rPr>
        <w:t>【U</w:t>
      </w:r>
      <w:r>
        <w:t>iPath</w:t>
      </w:r>
      <w:r>
        <w:rPr>
          <w:rFonts w:hint="eastAsia"/>
        </w:rPr>
        <w:t>】サンプル：高速道路料金を調べる作業を自動化</w:t>
      </w:r>
    </w:p>
    <w:p w:rsidR="00CA7927" w:rsidRDefault="00CA7927"/>
    <w:p w:rsidR="00CA7927" w:rsidRDefault="00CA7927" w:rsidP="000E299D">
      <w:pPr>
        <w:pStyle w:val="1"/>
      </w:pPr>
      <w:r>
        <w:rPr>
          <w:rFonts w:hint="eastAsia"/>
        </w:rPr>
        <w:t>概要</w:t>
      </w:r>
    </w:p>
    <w:p w:rsidR="00CA7927" w:rsidRDefault="00CA7927"/>
    <w:p w:rsidR="00CA7927" w:rsidRDefault="00CA7927">
      <w:r>
        <w:rPr>
          <w:rFonts w:hint="eastAsia"/>
        </w:rPr>
        <w:t>出張などの交通費チェック作業で、使用者が申請した高速道路料金が正しいかチェックする。</w:t>
      </w:r>
    </w:p>
    <w:p w:rsidR="00CA7927" w:rsidRDefault="00CA7927">
      <w:r>
        <w:rPr>
          <w:rFonts w:hint="eastAsia"/>
        </w:rPr>
        <w:t>インプットは、Excelに記載された利用ICと料金の一覧表。</w:t>
      </w:r>
    </w:p>
    <w:p w:rsidR="00CA7927" w:rsidRDefault="00CA792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1733550" cy="1011238"/>
                <wp:effectExtent l="0" t="0" r="19050" b="1778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4CE38F03" id="キャンバス 1" o:spid="_x0000_s1026" editas="canvas" style="width:136.5pt;height:79.65pt;mso-position-horizontal-relative:char;mso-position-vertical-relative:line" coordsize="17335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335;height:10109;visibility:visible;mso-wrap-style:square" filled="t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A7927" w:rsidRDefault="00CA7927"/>
    <w:p w:rsidR="00CA7927" w:rsidRDefault="00CA7927">
      <w:r>
        <w:rPr>
          <w:rFonts w:hint="eastAsia"/>
        </w:rPr>
        <w:t>N</w:t>
      </w:r>
      <w:r>
        <w:t>EXCO</w:t>
      </w:r>
      <w:r>
        <w:rPr>
          <w:rFonts w:hint="eastAsia"/>
        </w:rPr>
        <w:t>中日本のドライブコンパスを使用して、料金を調べる。</w:t>
      </w:r>
    </w:p>
    <w:p w:rsidR="00CA7927" w:rsidRDefault="00CA7927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343650" cy="2419559"/>
                <wp:effectExtent l="0" t="0" r="0" b="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図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3835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C35B41E" id="キャンバス 2" o:spid="_x0000_s1026" editas="canvas" style="width:499.5pt;height:190.5pt;mso-position-horizontal-relative:char;mso-position-vertical-relative:line" coordsize="63436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">
                <v:shape id="_x0000_s1027" type="#_x0000_t75" style="position:absolute;width:63436;height:24193;visibility:visible;mso-wrap-style:square" filled="t">
                  <v:fill o:detectmouseclick="t"/>
                  <v:path o:connecttype="none"/>
                </v:shape>
                <v:shape id="図 3" o:spid="_x0000_s1028" type="#_x0000_t75" style="position:absolute;width:63436;height:23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CA7927" w:rsidRDefault="00CA7927"/>
    <w:p w:rsidR="000E299D" w:rsidRDefault="000E299D">
      <w:pPr>
        <w:rPr>
          <w:rFonts w:hint="eastAsia"/>
        </w:rPr>
      </w:pPr>
      <w:r>
        <w:rPr>
          <w:rFonts w:hint="eastAsia"/>
        </w:rPr>
        <w:t>IC名を入力するときの動き</w:t>
      </w:r>
    </w:p>
    <w:p w:rsidR="000E299D" w:rsidRDefault="000E299D">
      <w:r>
        <w:rPr>
          <w:rFonts w:hint="eastAsia"/>
        </w:rPr>
        <w:t>基本的に、インプットのIC名で検索する。</w:t>
      </w:r>
    </w:p>
    <w:p w:rsidR="000E299D" w:rsidRDefault="000E299D">
      <w:r>
        <w:rPr>
          <w:rFonts w:hint="eastAsia"/>
        </w:rPr>
        <w:t>IC名入力中に候補リストが表示されるが、IC名が完全一致していればそれをそのまま使用する。</w:t>
      </w:r>
    </w:p>
    <w:p w:rsidR="000E299D" w:rsidRDefault="000E299D">
      <w:r>
        <w:rPr>
          <w:rFonts w:hint="eastAsia"/>
        </w:rPr>
        <w:t>例えばIC名が不十分で部分一致する候補が1件のみある場合は、その1件を選択する。</w:t>
      </w:r>
    </w:p>
    <w:p w:rsidR="000E299D" w:rsidRDefault="000E299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591300" cy="1943100"/>
                <wp:effectExtent l="0" t="0" r="0" b="0"/>
                <wp:docPr id="4" name="キャンバス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52425"/>
                            <a:ext cx="3447619" cy="1438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吹き出し: 角を丸めた四角形 6"/>
                        <wps:cNvSpPr/>
                        <wps:spPr>
                          <a:xfrm>
                            <a:off x="2771774" y="38100"/>
                            <a:ext cx="3543301" cy="857250"/>
                          </a:xfrm>
                          <a:prstGeom prst="wedgeRoundRectCallout">
                            <a:avLst>
                              <a:gd name="adj1" fmla="val -41263"/>
                              <a:gd name="adj2" fmla="val 115833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299D" w:rsidRPr="000E299D" w:rsidRDefault="000E299D" w:rsidP="000E29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E299D">
                                <w:rPr>
                                  <w:rFonts w:hint="eastAsia"/>
                                  <w:color w:val="000000" w:themeColor="text1"/>
                                </w:rPr>
                                <w:t>「海浜」と入力すると「ひたち海浜公園」が</w:t>
                              </w:r>
                            </w:p>
                            <w:p w:rsidR="000E299D" w:rsidRPr="000E299D" w:rsidRDefault="000E299D" w:rsidP="000E29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E299D">
                                <w:rPr>
                                  <w:rFonts w:hint="eastAsia"/>
                                  <w:color w:val="000000" w:themeColor="text1"/>
                                </w:rPr>
                                <w:t>候補として出てくるが</w:t>
                              </w:r>
                            </w:p>
                            <w:p w:rsidR="000E299D" w:rsidRPr="000E299D" w:rsidRDefault="000E299D" w:rsidP="000E299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0E299D">
                                <w:rPr>
                                  <w:rFonts w:hint="eastAsia"/>
                                  <w:color w:val="000000" w:themeColor="text1"/>
                                </w:rPr>
                                <w:t>他に候補が無いのでこれを選択する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4" o:spid="_x0000_s1026" editas="canvas" style="width:519pt;height:153pt;mso-position-horizontal-relative:char;mso-position-vertical-relative:line" coordsize="65913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">
                <v:shape id="_x0000_s1027" type="#_x0000_t75" style="position:absolute;width:65913;height:19431;visibility:visible;mso-wrap-style:square" filled="t">
                  <v:fill o:detectmouseclick="t"/>
                  <v:path o:connecttype="none"/>
                </v:shape>
                <v:shape id="図 5" o:spid="_x0000_s1028" type="#_x0000_t75" style="position:absolute;left:1047;top:3524;width:34476;height:1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" stroked="t" strokecolor="black [3213]">
                  <v:imagedata r:id="rId10" o:title=""/>
                  <v:path arrowok="t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吹き出し: 角を丸めた四角形 6" o:spid="_x0000_s1029" type="#_x0000_t62" style="position:absolute;left:27717;top:381;width:3543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" adj="1887,35820" fillcolor="white [3212]" strokecolor="red" strokeweight="2pt">
                  <v:textbox>
                    <w:txbxContent>
                      <w:p w:rsidR="000E299D" w:rsidRPr="000E299D" w:rsidRDefault="000E299D" w:rsidP="000E29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E299D">
                          <w:rPr>
                            <w:rFonts w:hint="eastAsia"/>
                            <w:color w:val="000000" w:themeColor="text1"/>
                          </w:rPr>
                          <w:t>「海浜」と入力すると「ひたち海浜公園」が</w:t>
                        </w:r>
                      </w:p>
                      <w:p w:rsidR="000E299D" w:rsidRPr="000E299D" w:rsidRDefault="000E299D" w:rsidP="000E29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E299D">
                          <w:rPr>
                            <w:rFonts w:hint="eastAsia"/>
                            <w:color w:val="000000" w:themeColor="text1"/>
                          </w:rPr>
                          <w:t>候補として出てくるが</w:t>
                        </w:r>
                      </w:p>
                      <w:p w:rsidR="000E299D" w:rsidRPr="000E299D" w:rsidRDefault="000E299D" w:rsidP="000E299D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0E299D">
                          <w:rPr>
                            <w:rFonts w:hint="eastAsia"/>
                            <w:color w:val="000000" w:themeColor="text1"/>
                          </w:rPr>
                          <w:t>他に候補が無いのでこれを選択する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299D" w:rsidRDefault="000E299D"/>
    <w:p w:rsidR="000E299D" w:rsidRDefault="000E299D">
      <w:r>
        <w:rPr>
          <w:rFonts w:hint="eastAsia"/>
        </w:rPr>
        <w:t>複数の候補が見つかる場合、完全一致するIC名があればそれを選択するが、無い場合はICが見つからなかったとし</w:t>
      </w:r>
      <w:r>
        <w:rPr>
          <w:rFonts w:hint="eastAsia"/>
        </w:rPr>
        <w:lastRenderedPageBreak/>
        <w:t>て料金検索を行わない。</w:t>
      </w:r>
    </w:p>
    <w:p w:rsidR="008C24C0" w:rsidRDefault="008C24C0"/>
    <w:p w:rsidR="008C24C0" w:rsidRDefault="008C24C0">
      <w:pPr>
        <w:rPr>
          <w:rFonts w:hint="eastAsia"/>
        </w:rPr>
      </w:pPr>
    </w:p>
    <w:p w:rsidR="00367950" w:rsidRDefault="000E299D">
      <w:r>
        <w:rPr>
          <w:noProof/>
        </w:rPr>
        <mc:AlternateContent>
          <mc:Choice Requires="wpc">
            <w:drawing>
              <wp:inline distT="0" distB="0" distL="0" distR="0">
                <wp:extent cx="6362700" cy="2924175"/>
                <wp:effectExtent l="19050" t="19050" r="0" b="9525"/>
                <wp:docPr id="7" name="キャンバス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図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2838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吹き出し: 角を丸めた四角形 9"/>
                        <wps:cNvSpPr/>
                        <wps:spPr>
                          <a:xfrm>
                            <a:off x="3143251" y="171450"/>
                            <a:ext cx="2400299" cy="990599"/>
                          </a:xfrm>
                          <a:prstGeom prst="wedgeRoundRectCallout">
                            <a:avLst>
                              <a:gd name="adj1" fmla="val -58928"/>
                              <a:gd name="adj2" fmla="val 3557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299D" w:rsidRPr="008C24C0" w:rsidRDefault="000E299D" w:rsidP="000E29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4C0">
                                <w:rPr>
                                  <w:rFonts w:hint="eastAsia"/>
                                  <w:color w:val="000000" w:themeColor="text1"/>
                                </w:rPr>
                                <w:t>「ひたち」と入力すると</w:t>
                              </w:r>
                            </w:p>
                            <w:p w:rsidR="000E299D" w:rsidRPr="008C24C0" w:rsidRDefault="000E299D" w:rsidP="000E29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4C0">
                                <w:rPr>
                                  <w:rFonts w:hint="eastAsia"/>
                                  <w:color w:val="000000" w:themeColor="text1"/>
                                </w:rPr>
                                <w:t>該当する候補が多すぎるので</w:t>
                              </w:r>
                            </w:p>
                            <w:p w:rsidR="000E299D" w:rsidRPr="008C24C0" w:rsidRDefault="000E299D" w:rsidP="000E299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8C24C0">
                                <w:rPr>
                                  <w:rFonts w:hint="eastAsia"/>
                                  <w:color w:val="000000" w:themeColor="text1"/>
                                </w:rPr>
                                <w:t>どれが良いか分からない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7" o:spid="_x0000_s1030" editas="canvas" style="width:501pt;height:230.25pt;mso-position-horizontal-relative:char;mso-position-vertical-relative:line" coordsize="63627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">
                <v:shape id="_x0000_s1031" type="#_x0000_t75" style="position:absolute;width:63627;height:29241;visibility:visible;mso-wrap-style:square" filled="t">
                  <v:fill o:detectmouseclick="t"/>
                  <v:path o:connecttype="none"/>
                </v:shape>
                <v:shape id="図 8" o:spid="_x0000_s1032" type="#_x0000_t75" style="position:absolute;width:32476;height:28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" stroked="t" strokecolor="black [3213]">
                  <v:imagedata r:id="rId12" o:title=""/>
                  <v:path arrowok="t"/>
                </v:shape>
                <v:shape id="吹き出し: 角を丸めた四角形 9" o:spid="_x0000_s1033" type="#_x0000_t62" style="position:absolute;left:31432;top:1714;width:24003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" adj="-1928,18485" fillcolor="white [3212]" strokecolor="red" strokeweight="2pt">
                  <v:textbox>
                    <w:txbxContent>
                      <w:p w:rsidR="000E299D" w:rsidRPr="008C24C0" w:rsidRDefault="000E299D" w:rsidP="000E29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4C0">
                          <w:rPr>
                            <w:rFonts w:hint="eastAsia"/>
                            <w:color w:val="000000" w:themeColor="text1"/>
                          </w:rPr>
                          <w:t>「ひたち」と入力すると</w:t>
                        </w:r>
                      </w:p>
                      <w:p w:rsidR="000E299D" w:rsidRPr="008C24C0" w:rsidRDefault="000E299D" w:rsidP="000E29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4C0">
                          <w:rPr>
                            <w:rFonts w:hint="eastAsia"/>
                            <w:color w:val="000000" w:themeColor="text1"/>
                          </w:rPr>
                          <w:t>該当する候補が多すぎるので</w:t>
                        </w:r>
                      </w:p>
                      <w:p w:rsidR="000E299D" w:rsidRPr="008C24C0" w:rsidRDefault="000E299D" w:rsidP="000E299D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8C24C0">
                          <w:rPr>
                            <w:rFonts w:hint="eastAsia"/>
                            <w:color w:val="000000" w:themeColor="text1"/>
                          </w:rPr>
                          <w:t>どれが良いか分からない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299D" w:rsidRDefault="000E299D">
      <w:bookmarkStart w:id="0" w:name="_GoBack"/>
      <w:bookmarkEnd w:id="0"/>
    </w:p>
    <w:p w:rsidR="008C24C0" w:rsidRDefault="008C24C0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669275CD" wp14:editId="1BBE3542">
                <wp:extent cx="6286500" cy="2066925"/>
                <wp:effectExtent l="19050" t="19050" r="0" b="9525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190" cy="20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吹き出し: 角を丸めた四角形 12"/>
                        <wps:cNvSpPr/>
                        <wps:spPr>
                          <a:xfrm>
                            <a:off x="3114676" y="533400"/>
                            <a:ext cx="3048000" cy="731815"/>
                          </a:xfrm>
                          <a:prstGeom prst="wedgeRoundRectCallout">
                            <a:avLst>
                              <a:gd name="adj1" fmla="val -60101"/>
                              <a:gd name="adj2" fmla="val 19445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24C0" w:rsidRDefault="008C24C0" w:rsidP="008C24C0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「名古屋」の場合は「名古屋IC</w:t>
                              </w:r>
                              <w:r>
                                <w:rPr>
                                  <w:color w:val="000000"/>
                                </w:rPr>
                                <w:t>」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があるので</w:t>
                              </w:r>
                            </w:p>
                            <w:p w:rsidR="008C24C0" w:rsidRPr="008C24C0" w:rsidRDefault="008C24C0" w:rsidP="008C24C0">
                              <w:pPr>
                                <w:jc w:val="center"/>
                                <w:rPr>
                                  <w:rFonts w:hint="eastAsia"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他に候補があっても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これを選択する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9275CD" id="キャンバス 10" o:spid="_x0000_s1034" editas="canvas" style="width:495pt;height:162.75pt;mso-position-horizontal-relative:char;mso-position-vertical-relative:line" coordsize="62865,20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">
                <v:shape id="_x0000_s1035" type="#_x0000_t75" style="position:absolute;width:62865;height:20669;visibility:visible;mso-wrap-style:square" filled="t">
                  <v:fill o:detectmouseclick="t"/>
                  <v:path o:connecttype="none"/>
                </v:shape>
                <v:shape id="図 11" o:spid="_x0000_s1036" type="#_x0000_t75" style="position:absolute;width:34761;height:20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" stroked="t" strokecolor="black [3213]">
                  <v:imagedata r:id="rId14" o:title=""/>
                  <v:path arrowok="t"/>
                </v:shape>
                <v:shape id="吹き出し: 角を丸めた四角形 12" o:spid="_x0000_s1037" type="#_x0000_t62" style="position:absolute;left:31146;top:5334;width:30480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" adj="-2182,15000" fillcolor="white [3212]" strokecolor="red" strokeweight="2pt">
                  <v:textbox>
                    <w:txbxContent>
                      <w:p w:rsidR="008C24C0" w:rsidRDefault="008C24C0" w:rsidP="008C24C0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「名古屋」の場合は「名古屋IC</w:t>
                        </w:r>
                        <w:r>
                          <w:rPr>
                            <w:color w:val="000000"/>
                          </w:rPr>
                          <w:t>」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があるので</w:t>
                        </w:r>
                      </w:p>
                      <w:p w:rsidR="008C24C0" w:rsidRPr="008C24C0" w:rsidRDefault="008C24C0" w:rsidP="008C24C0">
                        <w:pPr>
                          <w:jc w:val="center"/>
                          <w:rPr>
                            <w:rFonts w:hint="eastAsia"/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他に候補があっても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これを選択する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C24C0" w:rsidSect="00DC14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0"/>
    <w:rsid w:val="000E299D"/>
    <w:rsid w:val="00367950"/>
    <w:rsid w:val="008C24C0"/>
    <w:rsid w:val="00946080"/>
    <w:rsid w:val="00BA5A4D"/>
    <w:rsid w:val="00CA7927"/>
    <w:rsid w:val="00D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7B8AF6"/>
  <w15:chartTrackingRefBased/>
  <w15:docId w15:val="{EC6DF481-D986-41AE-A9EB-F335B2A2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4C0"/>
    <w:pPr>
      <w:widowControl w:val="0"/>
      <w:jc w:val="both"/>
    </w:pPr>
    <w:rPr>
      <w:rFonts w:ascii="游ゴシック" w:eastAsia="游ゴシック" w:hAnsi="游ゴシック" w:cs="游ゴシック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C14C0"/>
    <w:pPr>
      <w:keepNext/>
      <w:pBdr>
        <w:bottom w:val="single" w:sz="12" w:space="1" w:color="auto"/>
      </w:pBdr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4C0"/>
    <w:pPr>
      <w:keepNext/>
      <w:pBdr>
        <w:bottom w:val="dashed" w:sz="4" w:space="1" w:color="auto"/>
      </w:pBd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14C0"/>
    <w:rPr>
      <w:rFonts w:ascii="游ゴシック" w:eastAsia="游ゴシック" w:hAnsi="游ゴシック" w:cs="游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DC14C0"/>
    <w:rPr>
      <w:rFonts w:ascii="游ゴシック" w:eastAsia="游ゴシック" w:hAnsi="游ゴシック" w:cs="游ゴシック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316\OneDrive%20-%20Cataler\99_&#12381;&#12398;&#20182;\&#12486;&#12531;&#12503;&#12524;&#12540;&#12488;2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DA818A3376CD44AD25BED26649D6EA" ma:contentTypeVersion="10" ma:contentTypeDescription="新しいドキュメントを作成します。" ma:contentTypeScope="" ma:versionID="41beb8eec3f78ee0d7265f933350fd93">
  <xsd:schema xmlns:xsd="http://www.w3.org/2001/XMLSchema" xmlns:xs="http://www.w3.org/2001/XMLSchema" xmlns:p="http://schemas.microsoft.com/office/2006/metadata/properties" xmlns:ns3="7e1043e4-b16e-49b4-98ce-d67f4eb9d500" xmlns:ns4="acf18288-ed79-4541-b537-d5a63fa11f8d" targetNamespace="http://schemas.microsoft.com/office/2006/metadata/properties" ma:root="true" ma:fieldsID="d43f2e3030e537dd513b64f03b22a2ee" ns3:_="" ns4:_="">
    <xsd:import namespace="7e1043e4-b16e-49b4-98ce-d67f4eb9d500"/>
    <xsd:import namespace="acf18288-ed79-4541-b537-d5a63fa11f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043e4-b16e-49b4-98ce-d67f4eb9d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18288-ed79-4541-b537-d5a63fa11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25DCAF-7D92-4DAF-9E89-7081131D94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AA6C36-B078-42AE-ACC0-962B6400A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D8A43-A45C-4466-AFD1-602A02955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043e4-b16e-49b4-98ce-d67f4eb9d500"/>
    <ds:schemaRef ds:uri="acf18288-ed79-4541-b537-d5a63fa11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テンプレート2.dotx</Template>
  <TotalTime>152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2019-11-20T04:43:00Z</dcterms:created>
  <dcterms:modified xsi:type="dcterms:W3CDTF">2019-11-20T07:16:00Z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0x010100ADDA818A3376CD44AD25BED26649D6EA</vt:lpwstr>
  </property>
</Properties>
</file>